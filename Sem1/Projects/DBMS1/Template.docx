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77777777" w:rsidR="00A9204E" w:rsidRPr="00C07D12" w:rsidRDefault="00A9204E" w:rsidP="009D5B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204E" w:rsidRPr="00C07D12" w:rsidSect="000F63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81EA2" w14:textId="77777777" w:rsidR="00D73C9D" w:rsidRDefault="00D73C9D" w:rsidP="00C07D12">
      <w:r>
        <w:separator/>
      </w:r>
    </w:p>
  </w:endnote>
  <w:endnote w:type="continuationSeparator" w:id="0">
    <w:p w14:paraId="2AF4E640" w14:textId="77777777" w:rsidR="00D73C9D" w:rsidRDefault="00D73C9D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75940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74DED" w14:textId="5F289F2C" w:rsidR="00A42AC9" w:rsidRPr="00A42AC9" w:rsidRDefault="00A42AC9">
        <w:pPr>
          <w:pStyle w:val="Footer"/>
          <w:jc w:val="center"/>
          <w:rPr>
            <w:b/>
          </w:rPr>
        </w:pPr>
        <w:r w:rsidRPr="00A42AC9">
          <w:rPr>
            <w:b/>
          </w:rPr>
          <w:fldChar w:fldCharType="begin"/>
        </w:r>
        <w:r w:rsidRPr="00A42AC9">
          <w:rPr>
            <w:b/>
          </w:rPr>
          <w:instrText xml:space="preserve"> PAGE   \* MERGEFORMAT </w:instrText>
        </w:r>
        <w:r w:rsidRPr="00A42AC9">
          <w:rPr>
            <w:b/>
          </w:rPr>
          <w:fldChar w:fldCharType="separate"/>
        </w:r>
        <w:r w:rsidRPr="00A42AC9">
          <w:rPr>
            <w:b/>
            <w:noProof/>
          </w:rPr>
          <w:t>2</w:t>
        </w:r>
        <w:r w:rsidRPr="00A42AC9">
          <w:rPr>
            <w:b/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46646" w14:textId="77777777" w:rsidR="00D73C9D" w:rsidRDefault="00D73C9D" w:rsidP="00C07D12">
      <w:r>
        <w:separator/>
      </w:r>
    </w:p>
  </w:footnote>
  <w:footnote w:type="continuationSeparator" w:id="0">
    <w:p w14:paraId="6113C0BD" w14:textId="77777777" w:rsidR="00D73C9D" w:rsidRDefault="00D73C9D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79AEE0B6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A42AC9">
      <w:rPr>
        <w:rFonts w:ascii="Times New Roman" w:hAnsi="Times New Roman" w:cs="Times New Roman"/>
        <w:b/>
        <w:sz w:val="24"/>
        <w:szCs w:val="24"/>
      </w:rPr>
      <w:t>Project</w:t>
    </w:r>
    <w:r w:rsidRPr="00C07D12">
      <w:rPr>
        <w:rFonts w:ascii="Times New Roman" w:hAnsi="Times New Roman" w:cs="Times New Roman"/>
        <w:b/>
        <w:sz w:val="24"/>
        <w:szCs w:val="24"/>
      </w:rPr>
      <w:t xml:space="preserve"> 1</w:t>
    </w:r>
    <w:r w:rsidR="00A42AC9">
      <w:rPr>
        <w:rFonts w:ascii="Times New Roman" w:hAnsi="Times New Roman" w:cs="Times New Roman"/>
        <w:b/>
        <w:sz w:val="24"/>
        <w:szCs w:val="24"/>
      </w:rPr>
      <w:t xml:space="preserve"> – Wanderers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F6342"/>
    <w:rsid w:val="0017190D"/>
    <w:rsid w:val="00246FD8"/>
    <w:rsid w:val="00645252"/>
    <w:rsid w:val="006D3D74"/>
    <w:rsid w:val="0083569A"/>
    <w:rsid w:val="009D5BD9"/>
    <w:rsid w:val="00A27FCE"/>
    <w:rsid w:val="00A42AC9"/>
    <w:rsid w:val="00A9204E"/>
    <w:rsid w:val="00AD518D"/>
    <w:rsid w:val="00C07D12"/>
    <w:rsid w:val="00D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4</cp:revision>
  <dcterms:created xsi:type="dcterms:W3CDTF">2019-01-28T19:32:00Z</dcterms:created>
  <dcterms:modified xsi:type="dcterms:W3CDTF">2019-04-02T09:52:00Z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